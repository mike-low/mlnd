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C3BBE" w14:textId="77777777" w:rsidR="00827B9A" w:rsidRDefault="00827B9A" w:rsidP="007D034C">
      <w:pPr>
        <w:pStyle w:val="Header"/>
        <w:jc w:val="left"/>
        <w:rPr>
          <w:lang w:bidi="en-GB"/>
        </w:rPr>
      </w:pPr>
    </w:p>
    <w:p w14:paraId="65F7E2B4" w14:textId="77777777" w:rsidR="007D034C" w:rsidRDefault="00827B9A" w:rsidP="007D034C">
      <w:pPr>
        <w:pStyle w:val="Header"/>
      </w:pPr>
      <w:r>
        <w:rPr>
          <w:lang w:bidi="en-GB"/>
        </w:rPr>
        <w:t>Machine Learning Engineer Nanodegree</w:t>
      </w:r>
    </w:p>
    <w:p w14:paraId="52B51000" w14:textId="77777777" w:rsidR="00B0737A" w:rsidRDefault="00B0737A" w:rsidP="007D034C">
      <w:pPr>
        <w:pStyle w:val="Header"/>
      </w:pPr>
    </w:p>
    <w:p w14:paraId="74BDF967" w14:textId="71C0F399" w:rsidR="00EE17D9" w:rsidRDefault="002D66E9" w:rsidP="007D034C">
      <w:pPr>
        <w:pStyle w:val="Header"/>
      </w:pPr>
      <w:r>
        <w:t>Capstone Project</w:t>
      </w:r>
      <w:r>
        <w:rPr>
          <w:lang w:bidi="en-GB"/>
        </w:rPr>
        <w:t>:</w:t>
      </w:r>
      <w:r>
        <w:rPr>
          <w:lang w:bidi="en-GB"/>
        </w:rPr>
        <w:t xml:space="preserve"> Dogs vs Cats</w:t>
      </w:r>
    </w:p>
    <w:p w14:paraId="3715DA35" w14:textId="77777777" w:rsidR="00EE17D9" w:rsidRDefault="00EE17D9" w:rsidP="00DD3A76"/>
    <w:p w14:paraId="422115A3" w14:textId="77777777" w:rsidR="00827B9A" w:rsidRDefault="00827B9A" w:rsidP="00DD3A76"/>
    <w:p w14:paraId="5C60EB69" w14:textId="77777777" w:rsidR="00EE17D9" w:rsidRDefault="00EE17D9" w:rsidP="00DD3A76"/>
    <w:p w14:paraId="78B9B261" w14:textId="77777777" w:rsidR="00827B9A" w:rsidRDefault="00827B9A" w:rsidP="00DD3A76"/>
    <w:p w14:paraId="06FD3983" w14:textId="77777777" w:rsidR="00827B9A" w:rsidRDefault="00827B9A" w:rsidP="00DD3A76"/>
    <w:p w14:paraId="3B941D3F" w14:textId="77777777" w:rsidR="00827B9A" w:rsidRDefault="00827B9A" w:rsidP="00DD3A76"/>
    <w:p w14:paraId="3C32DEBE" w14:textId="77777777" w:rsidR="00827B9A" w:rsidRDefault="00827B9A" w:rsidP="00DD3A76"/>
    <w:p w14:paraId="2347E4A7" w14:textId="6D4092BC" w:rsidR="00DD3A76" w:rsidRDefault="00EE17D9" w:rsidP="00827B9A">
      <w:pPr>
        <w:jc w:val="center"/>
      </w:pPr>
      <w:r>
        <w:t>Michael Low</w:t>
      </w:r>
    </w:p>
    <w:p w14:paraId="753CE6B2" w14:textId="48D026F3" w:rsidR="00DD3A76" w:rsidRDefault="00EE17D9" w:rsidP="00827B9A">
      <w:pPr>
        <w:jc w:val="center"/>
      </w:pPr>
      <w:r>
        <w:t xml:space="preserve">February </w:t>
      </w:r>
      <w:r w:rsidRPr="00992B67">
        <w:t>25th,</w:t>
      </w:r>
      <w:r>
        <w:t xml:space="preserve"> 2017</w:t>
      </w:r>
    </w:p>
    <w:p w14:paraId="3C6B2E6E" w14:textId="40290C95" w:rsidR="00DD3A76" w:rsidRDefault="00D81462" w:rsidP="00020666">
      <w:pPr>
        <w:pStyle w:val="SectionTitle"/>
      </w:pPr>
      <w:r>
        <w:lastRenderedPageBreak/>
        <w:t xml:space="preserve"> </w:t>
      </w:r>
      <w:r w:rsidR="00DD3A76">
        <w:t>Definition</w:t>
      </w:r>
    </w:p>
    <w:p w14:paraId="02073A2C" w14:textId="308994E0" w:rsidR="00DD3A76" w:rsidRDefault="00DD3A76" w:rsidP="003B1301">
      <w:pPr>
        <w:pStyle w:val="Title"/>
      </w:pPr>
      <w:r w:rsidRPr="003B1301">
        <w:t>Project Overview</w:t>
      </w:r>
    </w:p>
    <w:p w14:paraId="25A83761" w14:textId="6022A358" w:rsidR="000D2260" w:rsidRDefault="002B3E4E" w:rsidP="000D2260">
      <w:r>
        <w:t xml:space="preserve">I have </w:t>
      </w:r>
      <w:r w:rsidR="000D2260">
        <w:t xml:space="preserve">chosen to work on the </w:t>
      </w:r>
      <w:r w:rsidR="009D0BA3">
        <w:t>“</w:t>
      </w:r>
      <w:r w:rsidR="000D2260">
        <w:t>Dogs vs Cats Redux</w:t>
      </w:r>
      <w:r w:rsidR="009D0BA3">
        <w:t>”</w:t>
      </w:r>
      <w:r w:rsidR="000D2260">
        <w:t xml:space="preserve"> Kaggle competition (Kaggle, no date), which is the challenge of automatically distinguishing photos of dogs from photos of cats.</w:t>
      </w:r>
    </w:p>
    <w:p w14:paraId="0A90911D" w14:textId="77777777" w:rsidR="005C0557" w:rsidRDefault="005C0557" w:rsidP="000D2260"/>
    <w:p w14:paraId="4161413B" w14:textId="77777777" w:rsidR="000D2260" w:rsidRDefault="000D2260" w:rsidP="000D2260">
      <w:r>
        <w:t>This has been a task that is traditionally very easy for humans, but difficult for computers due to large variety of shapes, breeds, colours, photo composition, lighting and so on in the photos. Ten years ago, it was used as a CAPTCHA challenge (Microsoft, 2007) to distinguish human users of a system from computers. In 2008, techniques in computer vision advanced to sufficiently attack the CAPTCHA with 82.7% accuracy with a SVM classifier (Golle, 2008) making it no longer viable. Modern computer vision techniques using convolutional neural networks should be able to improve on this substantially further still.</w:t>
      </w:r>
    </w:p>
    <w:p w14:paraId="671BBB8E" w14:textId="77777777" w:rsidR="005C0557" w:rsidRDefault="005C0557" w:rsidP="000D2260"/>
    <w:p w14:paraId="7F5506D0" w14:textId="2DF7355E" w:rsidR="000D2260" w:rsidRDefault="000D2260" w:rsidP="000D2260">
      <w:r>
        <w:t>I think this is an exciting challenge to work on as, although it may have limited use itself, it encapsulates the fundamental techniques needed to solve a wide range of computer vision problems into a simple problem domain. Consequently, the methods used to achieve high accuracy on the Dogs vs Cats problem can then be applied to a wide range of today's computer vision challenges.</w:t>
      </w:r>
    </w:p>
    <w:p w14:paraId="35439AD6" w14:textId="77777777" w:rsidR="00DD3A76" w:rsidRDefault="00DD3A76" w:rsidP="00DD3A76"/>
    <w:p w14:paraId="7D97CC75" w14:textId="19BD58C9" w:rsidR="00DD3A76" w:rsidRDefault="00DD3A76" w:rsidP="00241D2B">
      <w:pPr>
        <w:pStyle w:val="Title"/>
      </w:pPr>
      <w:r>
        <w:t>Problem Statement</w:t>
      </w:r>
    </w:p>
    <w:p w14:paraId="0325D1A4" w14:textId="77777777" w:rsidR="006E60E1" w:rsidRDefault="00D406E2" w:rsidP="00D406E2">
      <w:r>
        <w:t>The problem to be solved is to automatically identify whether a given jpg image is of a cat or a dog, along with a probability reflecting the confidence in that prediction.</w:t>
      </w:r>
      <w:r w:rsidR="006E60E1">
        <w:t xml:space="preserve"> </w:t>
      </w:r>
    </w:p>
    <w:p w14:paraId="5086ECC3" w14:textId="77777777" w:rsidR="006E60E1" w:rsidRDefault="006E60E1" w:rsidP="00D406E2"/>
    <w:p w14:paraId="084A107D" w14:textId="0D039D4C" w:rsidR="00D406E2" w:rsidRDefault="006E60E1" w:rsidP="00D406E2">
      <w:r>
        <w:lastRenderedPageBreak/>
        <w:t xml:space="preserve">The intended </w:t>
      </w:r>
      <w:r w:rsidR="004C4A31">
        <w:t xml:space="preserve">way to solve this problem is by using Convolutional Neural Networks (CNNs) and deep learning techniques. </w:t>
      </w:r>
      <w:r w:rsidR="00B07C4D">
        <w:t>The steps necessary are:</w:t>
      </w:r>
    </w:p>
    <w:p w14:paraId="0AB0EAD6" w14:textId="77777777" w:rsidR="005C237C" w:rsidRDefault="005C237C" w:rsidP="00D406E2"/>
    <w:p w14:paraId="18DF6974" w14:textId="20318276" w:rsidR="00123BBD" w:rsidRDefault="00E23B86" w:rsidP="005C237C">
      <w:pPr>
        <w:pStyle w:val="ListParagraph"/>
        <w:numPr>
          <w:ilvl w:val="0"/>
          <w:numId w:val="15"/>
        </w:numPr>
      </w:pPr>
      <w:r>
        <w:t>Download</w:t>
      </w:r>
      <w:r w:rsidR="005C237C">
        <w:t xml:space="preserve"> an existing neural network </w:t>
      </w:r>
      <w:r w:rsidR="0091241D">
        <w:t xml:space="preserve">model </w:t>
      </w:r>
      <w:r w:rsidR="005C237C">
        <w:t>pre-trained on ImageNet data.</w:t>
      </w:r>
    </w:p>
    <w:p w14:paraId="654DE17A" w14:textId="3414B9A7" w:rsidR="00123BBD" w:rsidRDefault="00E23B86" w:rsidP="005C237C">
      <w:pPr>
        <w:pStyle w:val="ListParagraph"/>
        <w:numPr>
          <w:ilvl w:val="0"/>
          <w:numId w:val="15"/>
        </w:numPr>
      </w:pPr>
      <w:r>
        <w:t>Split</w:t>
      </w:r>
      <w:r w:rsidR="005C237C">
        <w:t xml:space="preserve"> the training data into training and validation sets.</w:t>
      </w:r>
    </w:p>
    <w:p w14:paraId="58EA6997" w14:textId="5CEABB64" w:rsidR="00123BBD" w:rsidRDefault="005C237C" w:rsidP="005C237C">
      <w:pPr>
        <w:pStyle w:val="ListParagraph"/>
        <w:numPr>
          <w:ilvl w:val="0"/>
          <w:numId w:val="15"/>
        </w:numPr>
      </w:pPr>
      <w:r>
        <w:t xml:space="preserve">Fine-tune </w:t>
      </w:r>
      <w:r w:rsidR="00E23B86">
        <w:t>the existing model</w:t>
      </w:r>
      <w:r>
        <w:t xml:space="preserve"> by training further of our training data.</w:t>
      </w:r>
    </w:p>
    <w:p w14:paraId="1BEB6C13" w14:textId="22BC58EC" w:rsidR="00123BBD" w:rsidRDefault="00E23B86" w:rsidP="005C237C">
      <w:pPr>
        <w:pStyle w:val="ListParagraph"/>
        <w:numPr>
          <w:ilvl w:val="0"/>
          <w:numId w:val="15"/>
        </w:numPr>
      </w:pPr>
      <w:r>
        <w:t>Adapt</w:t>
      </w:r>
      <w:r w:rsidR="005C237C">
        <w:t xml:space="preserve"> the </w:t>
      </w:r>
      <w:r>
        <w:t xml:space="preserve">existing model </w:t>
      </w:r>
      <w:r w:rsidR="005C237C">
        <w:t xml:space="preserve">to return just </w:t>
      </w:r>
      <w:bookmarkStart w:id="0" w:name="_GoBack"/>
      <w:r w:rsidR="005C237C">
        <w:t xml:space="preserve">'cat' </w:t>
      </w:r>
      <w:bookmarkEnd w:id="0"/>
      <w:r w:rsidR="005C237C">
        <w:t>or 'dog'</w:t>
      </w:r>
      <w:r w:rsidR="00FC714B">
        <w:t xml:space="preserve"> classes, rather than the 1000 ImageN</w:t>
      </w:r>
      <w:r w:rsidR="005C237C">
        <w:t>et</w:t>
      </w:r>
      <w:r w:rsidR="00123BBD">
        <w:t xml:space="preserve"> </w:t>
      </w:r>
      <w:r w:rsidR="005C237C">
        <w:t>classes.</w:t>
      </w:r>
    </w:p>
    <w:p w14:paraId="402DD681" w14:textId="426DE2A9" w:rsidR="005C237C" w:rsidRDefault="00AF059F" w:rsidP="005C237C">
      <w:pPr>
        <w:pStyle w:val="ListParagraph"/>
        <w:numPr>
          <w:ilvl w:val="0"/>
          <w:numId w:val="15"/>
        </w:numPr>
      </w:pPr>
      <w:r>
        <w:t>Test and try out</w:t>
      </w:r>
      <w:r w:rsidR="005C237C">
        <w:t xml:space="preserve"> different parameters settings to get a high accuracy score on both the</w:t>
      </w:r>
      <w:r w:rsidR="00123BBD">
        <w:t xml:space="preserve"> </w:t>
      </w:r>
      <w:r w:rsidR="005C237C">
        <w:t>training and validation set.</w:t>
      </w:r>
    </w:p>
    <w:p w14:paraId="4270DEC8" w14:textId="77777777" w:rsidR="00D406E2" w:rsidRDefault="00D406E2" w:rsidP="00D406E2"/>
    <w:p w14:paraId="5564A430" w14:textId="6316BEC5" w:rsidR="00DD3A76" w:rsidRDefault="00DD3A76" w:rsidP="00BE4E31">
      <w:pPr>
        <w:pStyle w:val="Title"/>
      </w:pPr>
      <w:r>
        <w:t>Metrics</w:t>
      </w:r>
    </w:p>
    <w:p w14:paraId="106B0723" w14:textId="35C56B12" w:rsidR="000356CA" w:rsidRDefault="000356CA" w:rsidP="000356CA">
      <w:r>
        <w:t xml:space="preserve">The two evaluation metrics proposed to evaluate the classifier performance are </w:t>
      </w:r>
      <w:r w:rsidRPr="0052554E">
        <w:rPr>
          <w:rStyle w:val="Emphasis"/>
        </w:rPr>
        <w:t>accuracy</w:t>
      </w:r>
      <w:r>
        <w:t xml:space="preserve"> and </w:t>
      </w:r>
      <w:r w:rsidRPr="0052554E">
        <w:rPr>
          <w:rStyle w:val="Emphasis"/>
        </w:rPr>
        <w:t>log</w:t>
      </w:r>
      <w:r w:rsidR="00145051" w:rsidRPr="0052554E">
        <w:rPr>
          <w:rStyle w:val="Emphasis"/>
        </w:rPr>
        <w:t xml:space="preserve"> </w:t>
      </w:r>
      <w:r w:rsidRPr="0052554E">
        <w:rPr>
          <w:rStyle w:val="Emphasis"/>
        </w:rPr>
        <w:t>loss</w:t>
      </w:r>
      <w:r>
        <w:t>.</w:t>
      </w:r>
    </w:p>
    <w:p w14:paraId="6276BB1A" w14:textId="77777777" w:rsidR="0052554E" w:rsidRDefault="0052554E" w:rsidP="000356CA"/>
    <w:p w14:paraId="3612D642" w14:textId="5EF93F73" w:rsidR="000356CA" w:rsidRDefault="000356CA" w:rsidP="000356CA">
      <w:r>
        <w:t>Accuracy is the number of correctly predicted class labels, divided by the total number of</w:t>
      </w:r>
      <w:r w:rsidR="0052554E">
        <w:t xml:space="preserve"> </w:t>
      </w:r>
      <w:r>
        <w:t>predictions made. This is a simple and easy-to-understand metric, and is appropriate due to the</w:t>
      </w:r>
      <w:r w:rsidR="0052554E">
        <w:t xml:space="preserve"> </w:t>
      </w:r>
      <w:r>
        <w:t>dataset being balanced and only binary classification required. In addition, a false positive is not</w:t>
      </w:r>
      <w:r w:rsidR="0052554E">
        <w:t xml:space="preserve"> </w:t>
      </w:r>
      <w:r>
        <w:t xml:space="preserve">considered either better or worse than a false negative. Therefore, </w:t>
      </w:r>
      <w:r w:rsidR="005158B7">
        <w:t>alternative</w:t>
      </w:r>
      <w:r>
        <w:t xml:space="preserve"> metrics suitable for</w:t>
      </w:r>
    </w:p>
    <w:p w14:paraId="58BAD8CE" w14:textId="6F11D146" w:rsidR="000356CA" w:rsidRDefault="000356CA" w:rsidP="000356CA">
      <w:r>
        <w:t>imbalanced datasets, such as f1-score, precision and recall, do not offer any real advantage over</w:t>
      </w:r>
      <w:r w:rsidR="0052554E">
        <w:t xml:space="preserve"> </w:t>
      </w:r>
      <w:r>
        <w:t>accuracy in this case.</w:t>
      </w:r>
    </w:p>
    <w:p w14:paraId="431AEC59" w14:textId="77777777" w:rsidR="000223B6" w:rsidRDefault="000223B6" w:rsidP="000356CA"/>
    <w:p w14:paraId="407EB37D" w14:textId="77777777" w:rsidR="00BD7820" w:rsidRDefault="000356CA" w:rsidP="000356CA">
      <w:r>
        <w:t>Log loss is the metric used by Kaggle to judge this competition (Kaggle, no date b).</w:t>
      </w:r>
      <w:r w:rsidR="00B03AA8">
        <w:t xml:space="preserve">  </w:t>
      </w:r>
      <w:r>
        <w:t>In general, a highly accurate model will also have a low log loss score. Log loss applies a higher</w:t>
      </w:r>
      <w:r w:rsidR="000223B6">
        <w:t xml:space="preserve"> </w:t>
      </w:r>
      <w:r>
        <w:t xml:space="preserve">penalty for incorrect predictions that had a high probability </w:t>
      </w:r>
      <w:r>
        <w:lastRenderedPageBreak/>
        <w:t>given to them, making it more</w:t>
      </w:r>
      <w:r w:rsidR="000223B6">
        <w:t xml:space="preserve"> </w:t>
      </w:r>
      <w:r>
        <w:t>appropriate for leaderboard ranking. However, it is less intuitively easy to understand.</w:t>
      </w:r>
      <w:r w:rsidR="000223B6">
        <w:t xml:space="preserve"> </w:t>
      </w:r>
    </w:p>
    <w:p w14:paraId="603815F4" w14:textId="77777777" w:rsidR="00BD7820" w:rsidRDefault="00BD7820" w:rsidP="000356CA"/>
    <w:p w14:paraId="07112CFF" w14:textId="62AF2BFF" w:rsidR="001D0184" w:rsidRDefault="000356CA" w:rsidP="000356CA">
      <w:r>
        <w:t>As Kaggle uses log loss score, this is the only metric available for the test set. Accuracy can be</w:t>
      </w:r>
      <w:r w:rsidR="000223B6">
        <w:t xml:space="preserve"> </w:t>
      </w:r>
      <w:r>
        <w:t>measured by testing against the validation set.</w:t>
      </w:r>
    </w:p>
    <w:p w14:paraId="6A8AA223" w14:textId="57A599FC" w:rsidR="00DD3A76" w:rsidRDefault="00DD3A76" w:rsidP="001D0184">
      <w:pPr>
        <w:pStyle w:val="SectionTitle"/>
      </w:pPr>
      <w:r>
        <w:lastRenderedPageBreak/>
        <w:t>Analysis</w:t>
      </w:r>
    </w:p>
    <w:p w14:paraId="637B03DC" w14:textId="23B347BA" w:rsidR="00DD3A76" w:rsidRDefault="00342218" w:rsidP="00DD3A76">
      <w:r>
        <w:t>(approx. 2-4 pages)</w:t>
      </w:r>
    </w:p>
    <w:p w14:paraId="01500563" w14:textId="77777777" w:rsidR="00DD3A76" w:rsidRDefault="00DD3A76" w:rsidP="00DD3A76"/>
    <w:p w14:paraId="75EB611B" w14:textId="64C60FB5" w:rsidR="00DD3A76" w:rsidRDefault="00DD3A76" w:rsidP="00474C00">
      <w:pPr>
        <w:pStyle w:val="Title"/>
      </w:pPr>
      <w:r>
        <w:t>Data Exploration</w:t>
      </w:r>
    </w:p>
    <w:p w14:paraId="61F94736" w14:textId="6C04F99D" w:rsidR="00DD3A76" w:rsidRDefault="00DD3A76" w:rsidP="00DD3A76">
      <w:r>
        <w:t xml:space="preserve">In this section, you will be expected to </w:t>
      </w:r>
      <w:r w:rsidR="00FB69B5">
        <w:t>analyse</w:t>
      </w:r>
      <w:r>
        <w:t xml:space="preserv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14:paraId="332DD87B" w14:textId="5F57EFA7" w:rsidR="00DD3A76" w:rsidRDefault="00342218" w:rsidP="00DD3A76">
      <w:r>
        <w:t xml:space="preserve">- </w:t>
      </w:r>
      <w:r w:rsidR="00DD3A76">
        <w:t>If a dataset is present for this problem, have you thoroughly discussed certain features about the dataset? Has a data samp</w:t>
      </w:r>
      <w:r w:rsidR="00FB69B5">
        <w:t>le been provided to the reader?</w:t>
      </w:r>
    </w:p>
    <w:p w14:paraId="00D6B5D0" w14:textId="326653F5" w:rsidR="00DD3A76" w:rsidRDefault="00342218" w:rsidP="00DD3A76">
      <w:r>
        <w:t xml:space="preserve">- </w:t>
      </w:r>
      <w:r w:rsidR="00DD3A76">
        <w:t>If a dataset is present for this problem, are statistics about the dataset calculated and reported? Have any relevant results from t</w:t>
      </w:r>
      <w:r w:rsidR="00FB69B5">
        <w:t>his calculation been discussed?</w:t>
      </w:r>
    </w:p>
    <w:p w14:paraId="480998D8" w14:textId="5F0AAF39" w:rsidR="00DD3A76" w:rsidRDefault="00342218" w:rsidP="00DD3A76">
      <w:r>
        <w:t xml:space="preserve">- </w:t>
      </w:r>
      <w:r w:rsidR="00DD3A76">
        <w:t xml:space="preserve">If a dataset is **not** present for this problem, has discussion been made about the input space </w:t>
      </w:r>
      <w:r w:rsidR="00FB69B5">
        <w:t>or input data for your problem?</w:t>
      </w:r>
    </w:p>
    <w:p w14:paraId="33397DB9" w14:textId="32192A40" w:rsidR="00DD3A76" w:rsidRDefault="00342218" w:rsidP="00DD3A76">
      <w:r>
        <w:t xml:space="preserve">- </w:t>
      </w:r>
      <w:r w:rsidR="00DD3A76">
        <w:t xml:space="preserve">Are there any abnormalities or characteristics about the input space or dataset that need to be addressed? (categorical variables, </w:t>
      </w:r>
      <w:r w:rsidR="00FB69B5">
        <w:t>missing values, outliers, etc.)</w:t>
      </w:r>
    </w:p>
    <w:p w14:paraId="3F98ECB0" w14:textId="77777777" w:rsidR="00DD3A76" w:rsidRDefault="00DD3A76" w:rsidP="00DD3A76"/>
    <w:p w14:paraId="68BCE48A" w14:textId="5B020D4C" w:rsidR="00DD3A76" w:rsidRDefault="00DD3A76" w:rsidP="00696567">
      <w:pPr>
        <w:pStyle w:val="Title"/>
      </w:pPr>
      <w:r>
        <w:t>Exploratory Visualization</w:t>
      </w:r>
    </w:p>
    <w:p w14:paraId="319882B6" w14:textId="77777777" w:rsidR="00DD3A76" w:rsidRDefault="00DD3A76" w:rsidP="00DD3A76">
      <w:r>
        <w:t xml:space="preserve">In this section, you will need to provide some form of visualization that summarizes or extracts a relevant characteristic or feature about the data. The visualization should adequately support the data being used. Discuss why this </w:t>
      </w:r>
      <w:r>
        <w:lastRenderedPageBreak/>
        <w:t>visualization was chosen and how it is relevant. Questions to ask yourself when writing this section:</w:t>
      </w:r>
    </w:p>
    <w:p w14:paraId="42DB4E44" w14:textId="6E81F955" w:rsidR="00DD3A76" w:rsidRDefault="00340F7D" w:rsidP="00DD3A76">
      <w:r>
        <w:t xml:space="preserve">- </w:t>
      </w:r>
      <w:r w:rsidR="00DD3A76">
        <w:t>Have you visualized a relevant characteristic or feature a</w:t>
      </w:r>
      <w:r>
        <w:t>bout the dataset or input data?</w:t>
      </w:r>
    </w:p>
    <w:p w14:paraId="725671D9" w14:textId="6B32B721" w:rsidR="00DD3A76" w:rsidRDefault="00340F7D" w:rsidP="00DD3A76">
      <w:r>
        <w:t xml:space="preserve">- </w:t>
      </w:r>
      <w:r w:rsidR="00DD3A76">
        <w:t>Is the visualization tho</w:t>
      </w:r>
      <w:r>
        <w:t xml:space="preserve">roughly </w:t>
      </w:r>
      <w:r w:rsidR="005A5746">
        <w:t>analysed</w:t>
      </w:r>
      <w:r>
        <w:t xml:space="preserve"> and discussed?</w:t>
      </w:r>
    </w:p>
    <w:p w14:paraId="795A884A" w14:textId="0CD7C1C2" w:rsidR="00DD3A76" w:rsidRDefault="00340F7D" w:rsidP="00DD3A76">
      <w:r>
        <w:t xml:space="preserve">- </w:t>
      </w:r>
      <w:r w:rsidR="00DD3A76">
        <w:t>If a plot is provided, are the axes, ti</w:t>
      </w:r>
      <w:r>
        <w:t>tle, and datum clearly defined?</w:t>
      </w:r>
    </w:p>
    <w:p w14:paraId="212B85D5" w14:textId="77777777" w:rsidR="00DD3A76" w:rsidRDefault="00DD3A76" w:rsidP="00DD3A76"/>
    <w:p w14:paraId="1DB9F51A" w14:textId="05499D70" w:rsidR="00DD3A76" w:rsidRDefault="00DD3A76" w:rsidP="000E29E9">
      <w:pPr>
        <w:pStyle w:val="Title"/>
      </w:pPr>
      <w:r>
        <w:t>Algorithms and Techniques</w:t>
      </w:r>
    </w:p>
    <w:p w14:paraId="01FCAD2F" w14:textId="77777777" w:rsidR="00DD3A76" w:rsidRDefault="00DD3A76" w:rsidP="00DD3A76">
      <w: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14:paraId="558C832B" w14:textId="2E4D3249" w:rsidR="00DD3A76" w:rsidRDefault="005A5746" w:rsidP="00DD3A76">
      <w:r>
        <w:t xml:space="preserve">- </w:t>
      </w:r>
      <w:r w:rsidR="00DD3A76">
        <w:t xml:space="preserve">Are the algorithms you will use, including any default variables/parameters </w:t>
      </w:r>
      <w:r>
        <w:t>in the project clearly defined?</w:t>
      </w:r>
    </w:p>
    <w:p w14:paraId="0A90F114" w14:textId="443B4501" w:rsidR="00DD3A76" w:rsidRDefault="005A5746" w:rsidP="00DD3A76">
      <w:r>
        <w:t xml:space="preserve">- </w:t>
      </w:r>
      <w:r w:rsidR="00DD3A76">
        <w:t>Are the techniques to be used thoroughly discussed an</w:t>
      </w:r>
      <w:r>
        <w:t>d justified?</w:t>
      </w:r>
    </w:p>
    <w:p w14:paraId="757D3852" w14:textId="24EB9152" w:rsidR="00DD3A76" w:rsidRDefault="005A5746" w:rsidP="00DD3A76">
      <w:r>
        <w:t xml:space="preserve">- </w:t>
      </w:r>
      <w:r w:rsidR="00DD3A76">
        <w:t>Is it made clear how the input data or datasets will be handled by the al</w:t>
      </w:r>
      <w:r>
        <w:t>gorithms and techniques chosen?</w:t>
      </w:r>
    </w:p>
    <w:p w14:paraId="5FE69A7F" w14:textId="77777777" w:rsidR="00DD3A76" w:rsidRDefault="00DD3A76" w:rsidP="00DD3A76"/>
    <w:p w14:paraId="2CC1EBF4" w14:textId="6D1C6832" w:rsidR="00DD3A76" w:rsidRDefault="00DD3A76" w:rsidP="00DD11C1">
      <w:pPr>
        <w:pStyle w:val="Title"/>
      </w:pPr>
      <w:r>
        <w:t>Benchmark</w:t>
      </w:r>
    </w:p>
    <w:p w14:paraId="2685C61C" w14:textId="77777777" w:rsidR="00DD3A76" w:rsidRDefault="00DD3A76" w:rsidP="00DD3A76">
      <w: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14:paraId="750DEB2C" w14:textId="50AD24EA" w:rsidR="00DD3A76" w:rsidRDefault="00010CA1" w:rsidP="00DD3A76">
      <w:r>
        <w:t xml:space="preserve">- </w:t>
      </w:r>
      <w:r w:rsidR="00DD3A76">
        <w:t>Has some result or value been provided that acts as a bench</w:t>
      </w:r>
      <w:r>
        <w:t>mark for measuring performance?</w:t>
      </w:r>
    </w:p>
    <w:p w14:paraId="3203F05F" w14:textId="41F5004F" w:rsidR="00DD3A76" w:rsidRDefault="00010CA1" w:rsidP="00DD3A76">
      <w:r>
        <w:t xml:space="preserve">- </w:t>
      </w:r>
      <w:r w:rsidR="00DD3A76">
        <w:t>Is it clear how this result or value was obtained (whe</w:t>
      </w:r>
      <w:r>
        <w:t>ther by data or by hypothesis)?</w:t>
      </w:r>
    </w:p>
    <w:p w14:paraId="32386D83" w14:textId="77777777" w:rsidR="00DD3A76" w:rsidRDefault="00DD3A76" w:rsidP="00DD3A76"/>
    <w:p w14:paraId="39CE0D16" w14:textId="313E5149" w:rsidR="00DD3A76" w:rsidRDefault="00DD3A76" w:rsidP="004518B8">
      <w:pPr>
        <w:pStyle w:val="SectionTitle"/>
      </w:pPr>
      <w:r>
        <w:lastRenderedPageBreak/>
        <w:t>Methodology</w:t>
      </w:r>
    </w:p>
    <w:p w14:paraId="30D8DE4F" w14:textId="78D242BA" w:rsidR="00DD3A76" w:rsidRDefault="00A16EEC" w:rsidP="00DD3A76">
      <w:r>
        <w:t>(approx. 3-5 pages)</w:t>
      </w:r>
    </w:p>
    <w:p w14:paraId="0AD543F6" w14:textId="77777777" w:rsidR="00DD3A76" w:rsidRDefault="00DD3A76" w:rsidP="00DD3A76"/>
    <w:p w14:paraId="329CDDE1" w14:textId="4AF997E3" w:rsidR="00DD3A76" w:rsidRDefault="00DD3A76" w:rsidP="00927D11">
      <w:pPr>
        <w:pStyle w:val="Title"/>
      </w:pPr>
      <w:r>
        <w:t>Data Preprocessing</w:t>
      </w:r>
    </w:p>
    <w:p w14:paraId="46F8CC57" w14:textId="77777777" w:rsidR="00DD3A76" w:rsidRDefault="00DD3A76" w:rsidP="00DD3A76">
      <w: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14:paraId="51C40A02" w14:textId="6B5A5A9E" w:rsidR="00DD3A76" w:rsidRDefault="00CB5782" w:rsidP="00DD3A76">
      <w:r>
        <w:t xml:space="preserve">- </w:t>
      </w:r>
      <w:r w:rsidR="00DD3A76">
        <w:t>If the algorithms chosen require preprocessing steps like feature selection or feature transformations, have</w:t>
      </w:r>
      <w:r>
        <w:t xml:space="preserve"> they been properly documented?</w:t>
      </w:r>
    </w:p>
    <w:p w14:paraId="68C0D7D9" w14:textId="5D667539" w:rsidR="00DD3A76" w:rsidRDefault="00CB5782" w:rsidP="00DD3A76">
      <w:r>
        <w:t xml:space="preserve">- </w:t>
      </w:r>
      <w:r w:rsidR="00DD3A76">
        <w:t>Based on the **Data Exploration** section, if there were abnormalities or characteristics that needed to be addressed, hav</w:t>
      </w:r>
      <w:r>
        <w:t>e they been properly corrected?</w:t>
      </w:r>
    </w:p>
    <w:p w14:paraId="492599F7" w14:textId="247AEFA6" w:rsidR="00DD3A76" w:rsidRDefault="00CB5782" w:rsidP="00DD3A76">
      <w:r>
        <w:t xml:space="preserve">- </w:t>
      </w:r>
      <w:r w:rsidR="00DD3A76">
        <w:t>If no preprocessing is need</w:t>
      </w:r>
      <w:r>
        <w:t>ed, has it been made clear why?</w:t>
      </w:r>
    </w:p>
    <w:p w14:paraId="4290756B" w14:textId="77777777" w:rsidR="00DD3A76" w:rsidRDefault="00DD3A76" w:rsidP="00DD3A76"/>
    <w:p w14:paraId="3AF557CC" w14:textId="6531C806" w:rsidR="00DD3A76" w:rsidRDefault="00DD3A76" w:rsidP="002F3AD2">
      <w:pPr>
        <w:pStyle w:val="Title"/>
      </w:pPr>
      <w:r>
        <w:t>Implementation</w:t>
      </w:r>
    </w:p>
    <w:p w14:paraId="71360359" w14:textId="77777777" w:rsidR="00DD3A76" w:rsidRDefault="00DD3A76" w:rsidP="00DD3A76">
      <w: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14:paraId="402B7028" w14:textId="36DE0073" w:rsidR="00DD3A76" w:rsidRDefault="005A4752" w:rsidP="00DD3A76">
      <w:r>
        <w:t xml:space="preserve">- </w:t>
      </w:r>
      <w:r w:rsidR="00DD3A76">
        <w:t>Is it made clear how the algorithms and techniques were implemented with th</w:t>
      </w:r>
      <w:r>
        <w:t>e given datasets or input data?</w:t>
      </w:r>
    </w:p>
    <w:p w14:paraId="5D7A8E10" w14:textId="1AE7CEBB" w:rsidR="00DD3A76" w:rsidRDefault="005A4752" w:rsidP="00DD3A76">
      <w:r>
        <w:t xml:space="preserve">- </w:t>
      </w:r>
      <w:r w:rsidR="00DD3A76">
        <w:t>Were there any complications with the original metrics or techniques that required changing</w:t>
      </w:r>
      <w:r>
        <w:t xml:space="preserve"> prior to acquiring a solution?</w:t>
      </w:r>
    </w:p>
    <w:p w14:paraId="41A8EC5B" w14:textId="105342FA" w:rsidR="00DD3A76" w:rsidRDefault="005A4752" w:rsidP="00DD3A76">
      <w:r>
        <w:t xml:space="preserve">- </w:t>
      </w:r>
      <w:r w:rsidR="00DD3A76">
        <w:t>Was there any part of the coding process (e.g., writing complicated functi</w:t>
      </w:r>
      <w:r>
        <w:t>ons) that should be documented?</w:t>
      </w:r>
    </w:p>
    <w:p w14:paraId="08803228" w14:textId="77777777" w:rsidR="00DD3A76" w:rsidRDefault="00DD3A76" w:rsidP="00DD3A76"/>
    <w:p w14:paraId="3910ECDE" w14:textId="63865A25" w:rsidR="00DD3A76" w:rsidRDefault="00DD3A76" w:rsidP="000C6894">
      <w:pPr>
        <w:pStyle w:val="Title"/>
      </w:pPr>
      <w:r>
        <w:lastRenderedPageBreak/>
        <w:t>Refinement</w:t>
      </w:r>
    </w:p>
    <w:p w14:paraId="595BCD4D" w14:textId="77777777" w:rsidR="00DD3A76" w:rsidRDefault="00DD3A76" w:rsidP="00DD3A76">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14:paraId="31DFD5D8" w14:textId="7D905C25" w:rsidR="00DD3A76" w:rsidRDefault="006941AF" w:rsidP="00DD3A76">
      <w:r>
        <w:t xml:space="preserve">- </w:t>
      </w:r>
      <w:r w:rsidR="00DD3A76">
        <w:t>Has an initial solution b</w:t>
      </w:r>
      <w:r>
        <w:t>een found and clearly reported?</w:t>
      </w:r>
    </w:p>
    <w:p w14:paraId="731B9542" w14:textId="2DC31AD5" w:rsidR="00DD3A76" w:rsidRDefault="006941AF" w:rsidP="00DD3A76">
      <w:r>
        <w:t xml:space="preserve">- </w:t>
      </w:r>
      <w:r w:rsidR="00DD3A76">
        <w:t>Is the process of improvement clearly documented, such as wha</w:t>
      </w:r>
      <w:r>
        <w:t>t techniques were used?</w:t>
      </w:r>
    </w:p>
    <w:p w14:paraId="03810733" w14:textId="2D23196E" w:rsidR="00DD3A76" w:rsidRDefault="006941AF" w:rsidP="00DD3A76">
      <w:r>
        <w:t xml:space="preserve">- </w:t>
      </w:r>
      <w:r w:rsidR="00DD3A76">
        <w:t>Are intermediate and final solutions clearly repor</w:t>
      </w:r>
      <w:r>
        <w:t>ted as the process is improved?</w:t>
      </w:r>
    </w:p>
    <w:p w14:paraId="07FDD346" w14:textId="7DECD704" w:rsidR="00DD3A76" w:rsidRDefault="00DD3A76" w:rsidP="009511DA">
      <w:pPr>
        <w:pStyle w:val="SectionTitle"/>
      </w:pPr>
      <w:r>
        <w:lastRenderedPageBreak/>
        <w:t>Results</w:t>
      </w:r>
    </w:p>
    <w:p w14:paraId="2F9ECA32" w14:textId="777603B9" w:rsidR="00DD3A76" w:rsidRDefault="00C54826" w:rsidP="00DD3A76">
      <w:r>
        <w:t>(approx. 2-3 pages)</w:t>
      </w:r>
    </w:p>
    <w:p w14:paraId="79BFA89E" w14:textId="77777777" w:rsidR="00DD3A76" w:rsidRDefault="00DD3A76" w:rsidP="00DD3A76"/>
    <w:p w14:paraId="48B4A80A" w14:textId="203E44E3" w:rsidR="00DD3A76" w:rsidRDefault="00DD3A76" w:rsidP="00AF01F1">
      <w:pPr>
        <w:pStyle w:val="Title"/>
      </w:pPr>
      <w:r>
        <w:t>Model Evaluation and Validation</w:t>
      </w:r>
    </w:p>
    <w:p w14:paraId="559F5E2D" w14:textId="77777777" w:rsidR="00DD3A76" w:rsidRDefault="00DD3A76" w:rsidP="00DD3A76">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14:paraId="5DECB651" w14:textId="0AB16E10" w:rsidR="00DD3A76" w:rsidRDefault="00C54826" w:rsidP="00DD3A76">
      <w:r>
        <w:t xml:space="preserve">- </w:t>
      </w:r>
      <w:r w:rsidR="00DD3A76">
        <w:t>Is the final model reasonable and aligning with solution expectations? Are the final parameters of the mode</w:t>
      </w:r>
      <w:r>
        <w:t>l appropriate?</w:t>
      </w:r>
    </w:p>
    <w:p w14:paraId="5D1B36B0" w14:textId="490A09FF" w:rsidR="00DD3A76" w:rsidRDefault="00C54826" w:rsidP="00DD3A76">
      <w:r>
        <w:t xml:space="preserve">- </w:t>
      </w:r>
      <w:r w:rsidR="00DD3A76">
        <w:t>Has the final model been tested with various inputs to evaluate whether the model g</w:t>
      </w:r>
      <w:r>
        <w:t>eneralizes well to unseen data?</w:t>
      </w:r>
    </w:p>
    <w:p w14:paraId="780DE20A" w14:textId="448D12F7" w:rsidR="00DD3A76" w:rsidRDefault="00C54826" w:rsidP="00DD3A76">
      <w:r>
        <w:t xml:space="preserve">- </w:t>
      </w:r>
      <w:r w:rsidR="00DD3A76">
        <w:t>Is the model robust enough for the problem? Do small perturbations (changes) in training data or the input space great</w:t>
      </w:r>
      <w:r>
        <w:t>ly affect the results?</w:t>
      </w:r>
    </w:p>
    <w:p w14:paraId="47A58D3F" w14:textId="277FBC95" w:rsidR="00DD3A76" w:rsidRDefault="00C54826" w:rsidP="00DD3A76">
      <w:r>
        <w:t xml:space="preserve">- </w:t>
      </w:r>
      <w:r w:rsidR="00DD3A76">
        <w:t>Can results f</w:t>
      </w:r>
      <w:r>
        <w:t>ound from the model be trusted?</w:t>
      </w:r>
    </w:p>
    <w:p w14:paraId="35288E37" w14:textId="77777777" w:rsidR="00DD3A76" w:rsidRDefault="00DD3A76" w:rsidP="00DD3A76"/>
    <w:p w14:paraId="6FE4B622" w14:textId="5C1FC6B8" w:rsidR="00DD3A76" w:rsidRDefault="00DD3A76" w:rsidP="007A3412">
      <w:pPr>
        <w:pStyle w:val="Title"/>
      </w:pPr>
      <w:r>
        <w:t>Justification</w:t>
      </w:r>
    </w:p>
    <w:p w14:paraId="342C349B" w14:textId="77777777" w:rsidR="00DD3A76" w:rsidRDefault="00DD3A76" w:rsidP="00DD3A76">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14:paraId="1EEAFAB3" w14:textId="76E4D197" w:rsidR="00DD3A76" w:rsidRDefault="00C54826" w:rsidP="00DD3A76">
      <w:r>
        <w:t xml:space="preserve">- </w:t>
      </w:r>
      <w:r w:rsidR="00DD3A76">
        <w:t>Are the final results found stronger than the benchm</w:t>
      </w:r>
      <w:r>
        <w:t>ark result reported earlier?</w:t>
      </w:r>
    </w:p>
    <w:p w14:paraId="37A05715" w14:textId="0DD4A81D" w:rsidR="00DD3A76" w:rsidRDefault="00C54826" w:rsidP="00DD3A76">
      <w:r>
        <w:t xml:space="preserve">- </w:t>
      </w:r>
      <w:r w:rsidR="00DD3A76">
        <w:t xml:space="preserve">Have you thoroughly </w:t>
      </w:r>
      <w:r>
        <w:t>analysed</w:t>
      </w:r>
      <w:r w:rsidR="00DD3A76">
        <w:t xml:space="preserve"> an</w:t>
      </w:r>
      <w:r>
        <w:t>d discussed the final solution?</w:t>
      </w:r>
    </w:p>
    <w:p w14:paraId="711CCA44" w14:textId="2E2F3715" w:rsidR="00DD3A76" w:rsidRDefault="00C54826" w:rsidP="00DD3A76">
      <w:r>
        <w:t xml:space="preserve">- </w:t>
      </w:r>
      <w:r w:rsidR="00DD3A76">
        <w:t>Is the final solution significant eno</w:t>
      </w:r>
      <w:r>
        <w:t>ugh to have solved the problem?</w:t>
      </w:r>
    </w:p>
    <w:p w14:paraId="78887B00" w14:textId="308746A6" w:rsidR="00DD3A76" w:rsidRDefault="00DD3A76" w:rsidP="00D87E6C">
      <w:pPr>
        <w:pStyle w:val="SectionTitle"/>
      </w:pPr>
      <w:r>
        <w:lastRenderedPageBreak/>
        <w:t>Conclusion</w:t>
      </w:r>
    </w:p>
    <w:p w14:paraId="26E3A936" w14:textId="5DF72789" w:rsidR="00DD3A76" w:rsidRDefault="00C54826" w:rsidP="00DD3A76">
      <w:r>
        <w:t>(approx. 1-2 pages)</w:t>
      </w:r>
    </w:p>
    <w:p w14:paraId="06DF39FD" w14:textId="77777777" w:rsidR="00DD3A76" w:rsidRDefault="00DD3A76" w:rsidP="00DD3A76"/>
    <w:p w14:paraId="3CC04952" w14:textId="493E083F" w:rsidR="00DD3A76" w:rsidRDefault="00DD3A76" w:rsidP="00D87E6C">
      <w:pPr>
        <w:pStyle w:val="Title"/>
      </w:pPr>
      <w:r>
        <w:t>Free-Form Visualization</w:t>
      </w:r>
    </w:p>
    <w:p w14:paraId="37C9A149" w14:textId="77777777" w:rsidR="00DD3A76" w:rsidRDefault="00DD3A76" w:rsidP="00DD3A76">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14:paraId="4D3D46D5" w14:textId="54809383" w:rsidR="00DD3A76" w:rsidRDefault="00C54826" w:rsidP="00DD3A76">
      <w:r>
        <w:t xml:space="preserve">- </w:t>
      </w:r>
      <w:r w:rsidR="00DD3A76">
        <w:t>Have you visualized a relevant or important quality about the problem, d</w:t>
      </w:r>
      <w:r>
        <w:t>ataset, input data, or results?</w:t>
      </w:r>
    </w:p>
    <w:p w14:paraId="42D34700" w14:textId="7EA7625A" w:rsidR="00DD3A76" w:rsidRDefault="00C54826" w:rsidP="00DD3A76">
      <w:r>
        <w:t xml:space="preserve">- </w:t>
      </w:r>
      <w:r w:rsidR="00DD3A76">
        <w:t>Is the visualization tho</w:t>
      </w:r>
      <w:r>
        <w:t xml:space="preserve">roughly </w:t>
      </w:r>
      <w:r w:rsidR="007B31FF">
        <w:t>analysed</w:t>
      </w:r>
      <w:r>
        <w:t xml:space="preserve"> and discussed?</w:t>
      </w:r>
    </w:p>
    <w:p w14:paraId="3E579AE0" w14:textId="179FE845" w:rsidR="00DD3A76" w:rsidRDefault="00C54826" w:rsidP="00DD3A76">
      <w:r>
        <w:t xml:space="preserve">- </w:t>
      </w:r>
      <w:r w:rsidR="00DD3A76">
        <w:t>If a plot is provided, are the axes, ti</w:t>
      </w:r>
      <w:r>
        <w:t>tle, and datum clearly defined?</w:t>
      </w:r>
    </w:p>
    <w:p w14:paraId="41DD4EFA" w14:textId="77777777" w:rsidR="00DD3A76" w:rsidRDefault="00DD3A76" w:rsidP="00DD3A76"/>
    <w:p w14:paraId="622BB139" w14:textId="147A14C4" w:rsidR="00DD3A76" w:rsidRDefault="00DD3A76" w:rsidP="000F48F1">
      <w:pPr>
        <w:pStyle w:val="Title"/>
      </w:pPr>
      <w:r>
        <w:t>Reflection</w:t>
      </w:r>
    </w:p>
    <w:p w14:paraId="413AC0D5" w14:textId="77777777" w:rsidR="00DD3A76" w:rsidRDefault="00DD3A76" w:rsidP="00DD3A76">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14:paraId="06047F27" w14:textId="0170A49D" w:rsidR="00DD3A76" w:rsidRDefault="007B31FF" w:rsidP="00DD3A76">
      <w:r>
        <w:t xml:space="preserve">- </w:t>
      </w:r>
      <w:r w:rsidR="00DD3A76">
        <w:t>Have you thoroughly summarized the entire pro</w:t>
      </w:r>
      <w:r>
        <w:t>cess you used for this project?</w:t>
      </w:r>
    </w:p>
    <w:p w14:paraId="758EB17D" w14:textId="5B174EAB" w:rsidR="00DD3A76" w:rsidRDefault="007B31FF" w:rsidP="00DD3A76">
      <w:r>
        <w:t xml:space="preserve">- </w:t>
      </w:r>
      <w:r w:rsidR="00DD3A76">
        <w:t>Were there any inte</w:t>
      </w:r>
      <w:r>
        <w:t>resting aspects of the project?</w:t>
      </w:r>
    </w:p>
    <w:p w14:paraId="7E3BFCB2" w14:textId="4743FE3C" w:rsidR="00DD3A76" w:rsidRDefault="007B31FF" w:rsidP="00DD3A76">
      <w:r>
        <w:t xml:space="preserve">- </w:t>
      </w:r>
      <w:r w:rsidR="00DD3A76">
        <w:t>Were there any di</w:t>
      </w:r>
      <w:r>
        <w:t>fficult aspects of the project?</w:t>
      </w:r>
    </w:p>
    <w:p w14:paraId="45BA749A" w14:textId="734CEA44" w:rsidR="00DD3A76" w:rsidRDefault="007B31FF" w:rsidP="00DD3A76">
      <w:r>
        <w:t xml:space="preserve">- </w:t>
      </w:r>
      <w:r w:rsidR="00DD3A76">
        <w:t>Does the final model and solution fit your expectations for the problem, and should it be used in a general setting to solve these types of problems</w:t>
      </w:r>
      <w:r>
        <w:t>?</w:t>
      </w:r>
    </w:p>
    <w:p w14:paraId="0915EFE1" w14:textId="77777777" w:rsidR="008E7ABD" w:rsidRDefault="008E7ABD" w:rsidP="00DD3A76"/>
    <w:p w14:paraId="1D181E4D" w14:textId="6E67A569" w:rsidR="00DD3A76" w:rsidRDefault="00DD3A76" w:rsidP="00A640EC">
      <w:pPr>
        <w:pStyle w:val="Title"/>
      </w:pPr>
      <w:r>
        <w:t>Improvement</w:t>
      </w:r>
    </w:p>
    <w:p w14:paraId="414F2818" w14:textId="77777777" w:rsidR="00DD3A76" w:rsidRDefault="00DD3A76" w:rsidP="00DD3A76">
      <w:r>
        <w:lastRenderedPageBreak/>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14:paraId="14C1FC6F" w14:textId="2996C320" w:rsidR="00DD3A76" w:rsidRDefault="006B1B78" w:rsidP="00DD3A76">
      <w:r>
        <w:t xml:space="preserve">- </w:t>
      </w:r>
      <w:r w:rsidR="00DD3A76">
        <w:t>Are there further improvements that could be made on the algorithms or techn</w:t>
      </w:r>
      <w:r>
        <w:t>iques you used in this project?</w:t>
      </w:r>
    </w:p>
    <w:p w14:paraId="70FDEE63" w14:textId="6887DB71" w:rsidR="00DD3A76" w:rsidRDefault="006B1B78" w:rsidP="00DD3A76">
      <w:r>
        <w:t xml:space="preserve">- </w:t>
      </w:r>
      <w:r w:rsidR="00DD3A76">
        <w:t xml:space="preserve">Were there algorithms or techniques you researched that you did not know how to implement, but would </w:t>
      </w:r>
      <w:r>
        <w:t>consider using if you knew how?</w:t>
      </w:r>
    </w:p>
    <w:p w14:paraId="6BB58F27" w14:textId="2EAD412D" w:rsidR="00184CD1" w:rsidRDefault="006B1B78">
      <w:r>
        <w:t xml:space="preserve">- </w:t>
      </w:r>
      <w:r w:rsidR="00DD3A76">
        <w:t>If you used your final solution as the new benchmark, do you think an even better solution exists?</w:t>
      </w:r>
    </w:p>
    <w:p w14:paraId="21832020" w14:textId="77777777" w:rsidR="00426C33" w:rsidRDefault="00426C33"/>
    <w:p w14:paraId="3E744191" w14:textId="0D043EA1" w:rsidR="00426C33" w:rsidRDefault="00426C33" w:rsidP="009F7404">
      <w:pPr>
        <w:pStyle w:val="SectionTitle"/>
      </w:pPr>
      <w:r>
        <w:lastRenderedPageBreak/>
        <w:t>References</w:t>
      </w:r>
    </w:p>
    <w:p w14:paraId="000B174E" w14:textId="77777777" w:rsidR="009F7404" w:rsidRDefault="009F7404" w:rsidP="009F7404"/>
    <w:p w14:paraId="721A0738" w14:textId="77777777" w:rsidR="009F7404" w:rsidRDefault="009F7404" w:rsidP="009F7404">
      <w:r>
        <w:t xml:space="preserve">Golle, P., 2008, October. Machine learning attacks against the Asirra CAPTCHA. In </w:t>
      </w:r>
      <w:r w:rsidRPr="00A31318">
        <w:rPr>
          <w:rStyle w:val="Emphasis"/>
        </w:rPr>
        <w:t>Proceedings of the 15th ACM conference on Computer and communications security</w:t>
      </w:r>
      <w:r>
        <w:t xml:space="preserve"> (pp. 535-542). ACM.</w:t>
      </w:r>
    </w:p>
    <w:p w14:paraId="37AA19B9" w14:textId="77777777" w:rsidR="009F7404" w:rsidRDefault="009F7404" w:rsidP="009F7404"/>
    <w:p w14:paraId="6B93DB2A" w14:textId="2ACF5FA0" w:rsidR="009F7404" w:rsidRDefault="009F7404" w:rsidP="009F7404">
      <w:r>
        <w:t xml:space="preserve">Kaggle, no date. "Dogs vs. Cats Redux: Kernels Edition" available at </w:t>
      </w:r>
      <w:hyperlink r:id="rId9" w:history="1">
        <w:r w:rsidRPr="004E1CC3">
          <w:rPr>
            <w:rStyle w:val="Hyperlink"/>
          </w:rPr>
          <w:t>https://www.kaggle.com</w:t>
        </w:r>
        <w:r w:rsidRPr="004E1CC3">
          <w:rPr>
            <w:rStyle w:val="Hyperlink"/>
          </w:rPr>
          <w:t>/</w:t>
        </w:r>
        <w:r w:rsidRPr="004E1CC3">
          <w:rPr>
            <w:rStyle w:val="Hyperlink"/>
          </w:rPr>
          <w:t>c/dogs-vs-cats-redux-kernels-edition</w:t>
        </w:r>
      </w:hyperlink>
    </w:p>
    <w:p w14:paraId="042C1C88" w14:textId="77777777" w:rsidR="009F7404" w:rsidRDefault="009F7404" w:rsidP="009F7404"/>
    <w:p w14:paraId="224BC2C9" w14:textId="77777777" w:rsidR="009F7404" w:rsidRDefault="009F7404" w:rsidP="009F7404">
      <w:r>
        <w:t>Keras, no date. "Keras Applications" available at https://keras.io/applications/</w:t>
      </w:r>
    </w:p>
    <w:p w14:paraId="4F7C5B7B" w14:textId="77777777" w:rsidR="009F7404" w:rsidRDefault="009F7404" w:rsidP="009F7404">
      <w:r>
        <w:t xml:space="preserve">Krizhevsky, A., Sutskever, I. and Hinton, G.E., 2012. Imagenet classification with deep convolutional neural networks. In </w:t>
      </w:r>
      <w:r w:rsidRPr="00A31318">
        <w:rPr>
          <w:rStyle w:val="Emphasis"/>
        </w:rPr>
        <w:t>Advances in neural information processing systems</w:t>
      </w:r>
      <w:r>
        <w:t xml:space="preserve"> (pp. 1097- 1105).</w:t>
      </w:r>
    </w:p>
    <w:p w14:paraId="709436BE" w14:textId="77777777" w:rsidR="009F7404" w:rsidRDefault="009F7404" w:rsidP="009F7404"/>
    <w:p w14:paraId="4489CE66" w14:textId="70CE5BF1" w:rsidR="009F7404" w:rsidRPr="009F7404" w:rsidRDefault="009F7404" w:rsidP="009F7404">
      <w:r>
        <w:t>Microsoft, 2007. "Asirra: A CAPTCHA that Exploits Interest-Aligned Manual Image Categorization" available at https://www.microsoft.com/en-us/research/publication/asirra-a-captcha- that-exploits-interest-aligned-manual-image-categorization/</w:t>
      </w:r>
    </w:p>
    <w:sectPr w:rsidR="009F7404" w:rsidRPr="009F7404" w:rsidSect="000A1560">
      <w:headerReference w:type="default" r:id="rId10"/>
      <w:headerReference w:type="first" r:id="rId1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A1E22" w14:textId="77777777" w:rsidR="00517CBF" w:rsidRDefault="00517CBF">
      <w:pPr>
        <w:spacing w:line="240" w:lineRule="auto"/>
      </w:pPr>
      <w:r>
        <w:separator/>
      </w:r>
    </w:p>
  </w:endnote>
  <w:endnote w:type="continuationSeparator" w:id="0">
    <w:p w14:paraId="7E72FEB2" w14:textId="77777777" w:rsidR="00517CBF" w:rsidRDefault="00517C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870F3F" w14:textId="77777777" w:rsidR="00517CBF" w:rsidRDefault="00517CBF">
      <w:pPr>
        <w:spacing w:line="240" w:lineRule="auto"/>
      </w:pPr>
      <w:r>
        <w:separator/>
      </w:r>
    </w:p>
  </w:footnote>
  <w:footnote w:type="continuationSeparator" w:id="0">
    <w:p w14:paraId="56B24467" w14:textId="77777777" w:rsidR="00517CBF" w:rsidRDefault="00517CB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7C38" w14:textId="72D883BE" w:rsidR="00184CD1" w:rsidRDefault="00184CD1" w:rsidP="008C7220">
    <w:pPr>
      <w:pStyle w:val="Header"/>
      <w:jc w:val="lef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CBEA3" w14:textId="2BD43694" w:rsidR="00184CD1" w:rsidRDefault="00184CD1" w:rsidP="00913392">
    <w:pPr>
      <w:pStyle w:val="Header"/>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3C06E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5">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36663BC8"/>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1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B1B5787"/>
    <w:multiLevelType w:val="multilevel"/>
    <w:tmpl w:val="4572ABF8"/>
    <w:numStyleLink w:val="MLAOutline"/>
  </w:abstractNum>
  <w:abstractNum w:abstractNumId="14">
    <w:nsid w:val="715E7AAC"/>
    <w:multiLevelType w:val="hybridMultilevel"/>
    <w:tmpl w:val="B9D4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2"/>
  </w:num>
  <w:num w:numId="13">
    <w:abstractNumId w:val="13"/>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E5C"/>
    <w:rsid w:val="00010CA1"/>
    <w:rsid w:val="00020666"/>
    <w:rsid w:val="000223B6"/>
    <w:rsid w:val="000356CA"/>
    <w:rsid w:val="000A1560"/>
    <w:rsid w:val="000B286C"/>
    <w:rsid w:val="000C6894"/>
    <w:rsid w:val="000D2260"/>
    <w:rsid w:val="000D7BF1"/>
    <w:rsid w:val="000E27ED"/>
    <w:rsid w:val="000E29E9"/>
    <w:rsid w:val="000F48F1"/>
    <w:rsid w:val="00123BBD"/>
    <w:rsid w:val="00124678"/>
    <w:rsid w:val="00145051"/>
    <w:rsid w:val="00173499"/>
    <w:rsid w:val="00184CD1"/>
    <w:rsid w:val="001D0184"/>
    <w:rsid w:val="002056F1"/>
    <w:rsid w:val="00227B50"/>
    <w:rsid w:val="00241D2B"/>
    <w:rsid w:val="002B3E4E"/>
    <w:rsid w:val="002C4085"/>
    <w:rsid w:val="002C4FA1"/>
    <w:rsid w:val="002D66E9"/>
    <w:rsid w:val="002F3AD2"/>
    <w:rsid w:val="00340F7D"/>
    <w:rsid w:val="00342218"/>
    <w:rsid w:val="003739AA"/>
    <w:rsid w:val="003B1301"/>
    <w:rsid w:val="003C6474"/>
    <w:rsid w:val="00426C33"/>
    <w:rsid w:val="004518B8"/>
    <w:rsid w:val="00474C00"/>
    <w:rsid w:val="00475156"/>
    <w:rsid w:val="004C4A31"/>
    <w:rsid w:val="00505E4B"/>
    <w:rsid w:val="005158B7"/>
    <w:rsid w:val="00517CBF"/>
    <w:rsid w:val="0052554E"/>
    <w:rsid w:val="005A4752"/>
    <w:rsid w:val="005A5746"/>
    <w:rsid w:val="005B1EA6"/>
    <w:rsid w:val="005C0557"/>
    <w:rsid w:val="005C237C"/>
    <w:rsid w:val="005D7CF7"/>
    <w:rsid w:val="005F69F6"/>
    <w:rsid w:val="006941AF"/>
    <w:rsid w:val="00696567"/>
    <w:rsid w:val="006B1B78"/>
    <w:rsid w:val="006E60E1"/>
    <w:rsid w:val="006E7388"/>
    <w:rsid w:val="006F2E8D"/>
    <w:rsid w:val="00726D91"/>
    <w:rsid w:val="00745577"/>
    <w:rsid w:val="00750BDD"/>
    <w:rsid w:val="0078563F"/>
    <w:rsid w:val="007A3412"/>
    <w:rsid w:val="007B31FF"/>
    <w:rsid w:val="007C414F"/>
    <w:rsid w:val="007D034C"/>
    <w:rsid w:val="00827B9A"/>
    <w:rsid w:val="00845E42"/>
    <w:rsid w:val="00853DF5"/>
    <w:rsid w:val="00876D12"/>
    <w:rsid w:val="008829D5"/>
    <w:rsid w:val="008C7220"/>
    <w:rsid w:val="008D2F45"/>
    <w:rsid w:val="008E7ABD"/>
    <w:rsid w:val="00900D34"/>
    <w:rsid w:val="0091241D"/>
    <w:rsid w:val="00913392"/>
    <w:rsid w:val="00914253"/>
    <w:rsid w:val="00927D11"/>
    <w:rsid w:val="009511DA"/>
    <w:rsid w:val="00987C24"/>
    <w:rsid w:val="00992B67"/>
    <w:rsid w:val="009B7249"/>
    <w:rsid w:val="009D0BA3"/>
    <w:rsid w:val="009E62B6"/>
    <w:rsid w:val="009F7404"/>
    <w:rsid w:val="00A16EEC"/>
    <w:rsid w:val="00A31318"/>
    <w:rsid w:val="00A53589"/>
    <w:rsid w:val="00A55184"/>
    <w:rsid w:val="00A605E9"/>
    <w:rsid w:val="00A640EC"/>
    <w:rsid w:val="00A71DB6"/>
    <w:rsid w:val="00A75E27"/>
    <w:rsid w:val="00AB3E5C"/>
    <w:rsid w:val="00AD7062"/>
    <w:rsid w:val="00AF01F1"/>
    <w:rsid w:val="00AF059F"/>
    <w:rsid w:val="00B03AA8"/>
    <w:rsid w:val="00B0737A"/>
    <w:rsid w:val="00B07C4D"/>
    <w:rsid w:val="00B31AED"/>
    <w:rsid w:val="00B31C85"/>
    <w:rsid w:val="00B84004"/>
    <w:rsid w:val="00B878AD"/>
    <w:rsid w:val="00B97DD2"/>
    <w:rsid w:val="00BC6041"/>
    <w:rsid w:val="00BD7820"/>
    <w:rsid w:val="00BE40A0"/>
    <w:rsid w:val="00BE4E31"/>
    <w:rsid w:val="00C54826"/>
    <w:rsid w:val="00C8012A"/>
    <w:rsid w:val="00CB5782"/>
    <w:rsid w:val="00CB60B3"/>
    <w:rsid w:val="00D27DB5"/>
    <w:rsid w:val="00D33382"/>
    <w:rsid w:val="00D406E2"/>
    <w:rsid w:val="00D4250D"/>
    <w:rsid w:val="00D81462"/>
    <w:rsid w:val="00D83B80"/>
    <w:rsid w:val="00D87E6C"/>
    <w:rsid w:val="00DC24A1"/>
    <w:rsid w:val="00DC4726"/>
    <w:rsid w:val="00DD11C1"/>
    <w:rsid w:val="00DD3A76"/>
    <w:rsid w:val="00DE282A"/>
    <w:rsid w:val="00E23B86"/>
    <w:rsid w:val="00E36690"/>
    <w:rsid w:val="00ED4A99"/>
    <w:rsid w:val="00EE17D9"/>
    <w:rsid w:val="00F13552"/>
    <w:rsid w:val="00FB69B5"/>
    <w:rsid w:val="00FC714B"/>
    <w:rsid w:val="00FE727C"/>
    <w:rsid w:val="00FF55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1F9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0BDD"/>
    <w:pPr>
      <w:suppressAutoHyphens/>
      <w:spacing w:line="360" w:lineRule="auto"/>
      <w:ind w:firstLine="0"/>
    </w:pPr>
    <w:rPr>
      <w:sz w:val="28"/>
      <w:lang w:val="en-GB"/>
    </w:rPr>
  </w:style>
  <w:style w:type="paragraph" w:styleId="Heading1">
    <w:name w:val="heading 1"/>
    <w:basedOn w:val="Normal"/>
    <w:next w:val="Normal"/>
    <w:link w:val="Heading1Char"/>
    <w:uiPriority w:val="9"/>
    <w:qFormat/>
    <w:pPr>
      <w:keepNext/>
      <w:keepLines/>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475156"/>
    <w:pPr>
      <w:jc w:val="center"/>
    </w:pPr>
    <w:rPr>
      <w:sz w:val="40"/>
    </w:rPr>
  </w:style>
  <w:style w:type="character" w:customStyle="1" w:styleId="HeaderChar">
    <w:name w:val="Header Char"/>
    <w:basedOn w:val="DefaultParagraphFont"/>
    <w:link w:val="Header"/>
    <w:uiPriority w:val="99"/>
    <w:rsid w:val="00475156"/>
    <w:rPr>
      <w:sz w:val="40"/>
      <w:lang w:val="en-GB"/>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itle">
    <w:name w:val="Title"/>
    <w:basedOn w:val="Normal"/>
    <w:next w:val="Normal"/>
    <w:link w:val="TitleChar"/>
    <w:uiPriority w:val="2"/>
    <w:qFormat/>
    <w:rsid w:val="00A75E27"/>
    <w:rPr>
      <w:rFonts w:asciiTheme="majorHAnsi" w:eastAsiaTheme="majorEastAsia" w:hAnsiTheme="majorHAnsi" w:cstheme="majorBidi"/>
      <w:b/>
      <w:spacing w:val="-10"/>
      <w:kern w:val="28"/>
      <w:sz w:val="32"/>
    </w:rPr>
  </w:style>
  <w:style w:type="character" w:customStyle="1" w:styleId="TitleChar">
    <w:name w:val="Title Char"/>
    <w:basedOn w:val="DefaultParagraphFont"/>
    <w:link w:val="Title"/>
    <w:uiPriority w:val="2"/>
    <w:rsid w:val="00A75E27"/>
    <w:rPr>
      <w:rFonts w:asciiTheme="majorHAnsi" w:eastAsiaTheme="majorEastAsia" w:hAnsiTheme="majorHAnsi" w:cstheme="majorBidi"/>
      <w:b/>
      <w:spacing w:val="-10"/>
      <w:kern w:val="28"/>
      <w:sz w:val="32"/>
      <w:lang w:val="en-GB"/>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40"/>
    </w:pPr>
  </w:style>
  <w:style w:type="paragraph" w:styleId="TOC3">
    <w:name w:val="toc 3"/>
    <w:basedOn w:val="Normal"/>
    <w:next w:val="Normal"/>
    <w:autoRedefine/>
    <w:uiPriority w:val="39"/>
    <w:semiHidden/>
    <w:unhideWhenUsed/>
    <w:pPr>
      <w:spacing w:after="100"/>
      <w:ind w:left="480"/>
    </w:p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rsid w:val="008829D5"/>
    <w:pPr>
      <w:pageBreakBefore/>
      <w:jc w:val="center"/>
      <w:outlineLvl w:val="0"/>
    </w:pPr>
    <w:rPr>
      <w:b/>
      <w:sz w:val="40"/>
    </w:r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9F7404"/>
    <w:rPr>
      <w:color w:val="5F5F5F" w:themeColor="hyperlink"/>
      <w:u w:val="single"/>
    </w:rPr>
  </w:style>
  <w:style w:type="character" w:styleId="FollowedHyperlink">
    <w:name w:val="FollowedHyperlink"/>
    <w:basedOn w:val="DefaultParagraphFont"/>
    <w:uiPriority w:val="99"/>
    <w:semiHidden/>
    <w:unhideWhenUsed/>
    <w:rsid w:val="00A31318"/>
    <w:rPr>
      <w:color w:val="919191" w:themeColor="followedHyperlink"/>
      <w:u w:val="single"/>
    </w:rPr>
  </w:style>
  <w:style w:type="paragraph" w:styleId="ListParagraph">
    <w:name w:val="List Paragraph"/>
    <w:basedOn w:val="Normal"/>
    <w:uiPriority w:val="34"/>
    <w:unhideWhenUsed/>
    <w:qFormat/>
    <w:rsid w:val="00123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19992327">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kaggle.com/c/dogs-vs-cats-redux-kernels-edition"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ikelow/Library/Containers/com.microsoft.Word/Data/Library/Caches/2057/TM10002092/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522FF1-11BF-1749-B1DD-372579680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41</TotalTime>
  <Pages>12</Pages>
  <Words>1933</Words>
  <Characters>11023</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Low</dc:creator>
  <cp:keywords/>
  <dc:description/>
  <cp:lastModifiedBy>Michael Low</cp:lastModifiedBy>
  <cp:revision>121</cp:revision>
  <dcterms:created xsi:type="dcterms:W3CDTF">2017-02-25T15:34:00Z</dcterms:created>
  <dcterms:modified xsi:type="dcterms:W3CDTF">2017-02-25T17:39:00Z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